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82"/>
        <w:tblOverlap w:val="never"/>
        <w:tblW w:w="9352" w:type="dxa"/>
        <w:tblLook w:val="01E0" w:firstRow="1" w:lastRow="1" w:firstColumn="1" w:lastColumn="1" w:noHBand="0" w:noVBand="0"/>
      </w:tblPr>
      <w:tblGrid>
        <w:gridCol w:w="1604"/>
        <w:gridCol w:w="883"/>
        <w:gridCol w:w="2126"/>
        <w:gridCol w:w="858"/>
        <w:gridCol w:w="1492"/>
        <w:gridCol w:w="2389"/>
      </w:tblGrid>
      <w:tr w:rsidR="009C5D91" w:rsidTr="001D2271">
        <w:trPr>
          <w:trHeight w:val="186"/>
        </w:trPr>
        <w:tc>
          <w:tcPr>
            <w:tcW w:w="9352" w:type="dxa"/>
            <w:gridSpan w:val="6"/>
          </w:tcPr>
          <w:p w:rsidR="006D6B0F" w:rsidRDefault="00197A6B" w:rsidP="0043644F">
            <w:pPr>
              <w:pStyle w:val="Titre"/>
            </w:pPr>
            <w:bookmarkStart w:id="0" w:name="_GoBack"/>
            <w:bookmarkEnd w:id="0"/>
            <w:r>
              <w:t>Imprimante Laser N/B</w:t>
            </w:r>
          </w:p>
        </w:tc>
      </w:tr>
      <w:tr w:rsidR="009C5D91" w:rsidTr="001D2271">
        <w:trPr>
          <w:trHeight w:val="186"/>
        </w:trPr>
        <w:tc>
          <w:tcPr>
            <w:tcW w:w="9352" w:type="dxa"/>
            <w:gridSpan w:val="6"/>
          </w:tcPr>
          <w:p w:rsidR="009C5D91" w:rsidRPr="00DB3B94" w:rsidRDefault="009C5D91" w:rsidP="0043644F">
            <w:pPr>
              <w:pStyle w:val="Soustitre"/>
            </w:pPr>
            <w:r>
              <w:t>Caractéristiques</w:t>
            </w:r>
          </w:p>
        </w:tc>
      </w:tr>
      <w:tr w:rsidR="009C5D91" w:rsidTr="001D2271">
        <w:trPr>
          <w:trHeight w:val="186"/>
        </w:trPr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No d'inventaire</w:t>
            </w:r>
            <w:r w:rsidRPr="00DB3B94">
              <w:t xml:space="preserve"> :</w:t>
            </w:r>
          </w:p>
        </w:tc>
        <w:tc>
          <w:tcPr>
            <w:tcW w:w="2126" w:type="dxa"/>
          </w:tcPr>
          <w:p w:rsidR="009C5D91" w:rsidRPr="00DB3B94" w:rsidRDefault="009C5D91" w:rsidP="0043644F"/>
        </w:tc>
        <w:tc>
          <w:tcPr>
            <w:tcW w:w="2350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No de série</w:t>
            </w:r>
            <w:r w:rsidRPr="00DB3B94">
              <w:t xml:space="preserve"> :</w:t>
            </w:r>
          </w:p>
        </w:tc>
        <w:tc>
          <w:tcPr>
            <w:tcW w:w="2389" w:type="dxa"/>
          </w:tcPr>
          <w:p w:rsidR="009C5D91" w:rsidRPr="00DB3B94" w:rsidRDefault="009C5D91" w:rsidP="0043644F"/>
        </w:tc>
      </w:tr>
      <w:tr w:rsidR="009C5D91" w:rsidTr="001D2271"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Marque :</w:t>
            </w:r>
          </w:p>
        </w:tc>
        <w:tc>
          <w:tcPr>
            <w:tcW w:w="6865" w:type="dxa"/>
            <w:gridSpan w:val="4"/>
          </w:tcPr>
          <w:p w:rsidR="009C5D91" w:rsidRPr="00244DB7" w:rsidRDefault="00197A6B" w:rsidP="0043644F">
            <w:r>
              <w:t>Brother</w:t>
            </w:r>
          </w:p>
        </w:tc>
      </w:tr>
      <w:tr w:rsidR="009C5D91" w:rsidTr="001D2271"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Modèle</w:t>
            </w:r>
            <w:r w:rsidRPr="00DB3B94">
              <w:t xml:space="preserve"> :</w:t>
            </w:r>
          </w:p>
        </w:tc>
        <w:tc>
          <w:tcPr>
            <w:tcW w:w="6865" w:type="dxa"/>
            <w:gridSpan w:val="4"/>
          </w:tcPr>
          <w:p w:rsidR="009C5D91" w:rsidRPr="00244DB7" w:rsidRDefault="009C5D91" w:rsidP="0043644F"/>
        </w:tc>
      </w:tr>
      <w:tr w:rsidR="009C5D91" w:rsidTr="001D2271">
        <w:tc>
          <w:tcPr>
            <w:tcW w:w="2487" w:type="dxa"/>
            <w:gridSpan w:val="2"/>
          </w:tcPr>
          <w:p w:rsidR="009C5D91" w:rsidRPr="00DB3B94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 xml:space="preserve">Dimensions : </w:t>
            </w:r>
          </w:p>
        </w:tc>
        <w:tc>
          <w:tcPr>
            <w:tcW w:w="6865" w:type="dxa"/>
            <w:gridSpan w:val="4"/>
          </w:tcPr>
          <w:p w:rsidR="009C5D91" w:rsidRDefault="009C5D91" w:rsidP="0043644F">
            <w:pPr>
              <w:tabs>
                <w:tab w:val="left" w:pos="0"/>
                <w:tab w:val="left" w:pos="2592"/>
                <w:tab w:val="right" w:pos="6624"/>
              </w:tabs>
            </w:pPr>
          </w:p>
          <w:p w:rsidR="009C5D91" w:rsidRDefault="009C5D91" w:rsidP="0043644F">
            <w:pPr>
              <w:tabs>
                <w:tab w:val="left" w:pos="0"/>
                <w:tab w:val="left" w:pos="2592"/>
                <w:tab w:val="right" w:pos="6624"/>
              </w:tabs>
            </w:pPr>
            <w:r>
              <w:t>Longueur :</w:t>
            </w:r>
            <w:r>
              <w:tab/>
              <w:t>Profondeur :</w:t>
            </w:r>
            <w:r>
              <w:tab/>
              <w:t>Hauteur</w:t>
            </w:r>
            <w:r w:rsidR="001D2271">
              <w:t xml:space="preserve"> </w:t>
            </w:r>
            <w:r>
              <w:t xml:space="preserve">: </w:t>
            </w:r>
          </w:p>
          <w:p w:rsidR="009C5D91" w:rsidRDefault="009C5D91" w:rsidP="0043644F">
            <w:pPr>
              <w:tabs>
                <w:tab w:val="left" w:pos="0"/>
                <w:tab w:val="left" w:pos="2592"/>
              </w:tabs>
            </w:pPr>
            <w:r>
              <w:t>Format :</w:t>
            </w:r>
            <w:r>
              <w:tab/>
              <w:t xml:space="preserve">Poids : </w:t>
            </w:r>
          </w:p>
          <w:p w:rsidR="009C5D91" w:rsidRPr="00576269" w:rsidRDefault="009C5D91" w:rsidP="0043644F">
            <w:pPr>
              <w:tabs>
                <w:tab w:val="left" w:pos="2412"/>
                <w:tab w:val="left" w:pos="4785"/>
              </w:tabs>
            </w:pPr>
          </w:p>
        </w:tc>
      </w:tr>
      <w:tr w:rsidR="009C5D91" w:rsidTr="001D2271">
        <w:tc>
          <w:tcPr>
            <w:tcW w:w="2487" w:type="dxa"/>
            <w:gridSpan w:val="2"/>
          </w:tcPr>
          <w:p w:rsidR="009C5D91" w:rsidRDefault="009C5D91" w:rsidP="0043644F">
            <w:pPr>
              <w:pStyle w:val="Rubrique"/>
              <w:framePr w:hSpace="0" w:wrap="auto" w:vAnchor="margin" w:hAnchor="text" w:yAlign="inline"/>
              <w:suppressOverlap w:val="0"/>
            </w:pPr>
            <w:r>
              <w:t>Connectique :</w:t>
            </w:r>
          </w:p>
        </w:tc>
        <w:tc>
          <w:tcPr>
            <w:tcW w:w="6865" w:type="dxa"/>
            <w:gridSpan w:val="4"/>
          </w:tcPr>
          <w:p w:rsidR="009C5D91" w:rsidRDefault="009C5D91" w:rsidP="0043644F">
            <w:pPr>
              <w:tabs>
                <w:tab w:val="left" w:pos="0"/>
                <w:tab w:val="left" w:pos="2592"/>
                <w:tab w:val="right" w:pos="6624"/>
              </w:tabs>
            </w:pPr>
          </w:p>
        </w:tc>
      </w:tr>
      <w:tr w:rsidR="009C5D91" w:rsidRPr="00603068" w:rsidTr="001D2271">
        <w:tc>
          <w:tcPr>
            <w:tcW w:w="5471" w:type="dxa"/>
            <w:gridSpan w:val="4"/>
          </w:tcPr>
          <w:p w:rsidR="009C5D91" w:rsidRPr="00603068" w:rsidRDefault="009C5D91" w:rsidP="0043644F">
            <w:pPr>
              <w:pStyle w:val="Soustitre"/>
              <w:rPr>
                <w:lang w:val="en-GB"/>
              </w:rPr>
            </w:pPr>
            <w:r>
              <w:rPr>
                <w:lang w:val="en-GB"/>
              </w:rPr>
              <w:t>Accessoires</w:t>
            </w:r>
          </w:p>
        </w:tc>
        <w:tc>
          <w:tcPr>
            <w:tcW w:w="3881" w:type="dxa"/>
            <w:gridSpan w:val="2"/>
          </w:tcPr>
          <w:p w:rsidR="009C5D91" w:rsidRPr="00603068" w:rsidRDefault="009C5D91" w:rsidP="0043644F">
            <w:pPr>
              <w:pStyle w:val="Soustitre"/>
              <w:rPr>
                <w:lang w:val="en-GB"/>
              </w:rPr>
            </w:pPr>
            <w:r>
              <w:rPr>
                <w:lang w:val="en-GB"/>
              </w:rPr>
              <w:t>No référence</w:t>
            </w:r>
          </w:p>
        </w:tc>
      </w:tr>
      <w:tr w:rsidR="009C5D91" w:rsidRPr="00603068" w:rsidTr="001D2271">
        <w:tc>
          <w:tcPr>
            <w:tcW w:w="5471" w:type="dxa"/>
            <w:gridSpan w:val="4"/>
          </w:tcPr>
          <w:p w:rsidR="009C5D91" w:rsidRDefault="009C5D91" w:rsidP="0043644F">
            <w:pPr>
              <w:pStyle w:val="Rubrique"/>
              <w:framePr w:hSpace="0" w:wrap="auto" w:vAnchor="margin" w:hAnchor="text" w:yAlign="inline"/>
              <w:suppressOverlap w:val="0"/>
              <w:rPr>
                <w:b w:val="0"/>
                <w:lang w:val="en-GB"/>
              </w:rPr>
            </w:pPr>
          </w:p>
        </w:tc>
        <w:tc>
          <w:tcPr>
            <w:tcW w:w="3881" w:type="dxa"/>
            <w:gridSpan w:val="2"/>
          </w:tcPr>
          <w:p w:rsidR="009C5D91" w:rsidRDefault="009C5D91" w:rsidP="0043644F"/>
        </w:tc>
      </w:tr>
      <w:tr w:rsidR="009C5D91" w:rsidRPr="00603068" w:rsidTr="001D2271">
        <w:tc>
          <w:tcPr>
            <w:tcW w:w="1604" w:type="dxa"/>
          </w:tcPr>
          <w:p w:rsidR="009C5D91" w:rsidRPr="002A6C58" w:rsidRDefault="009C5D91" w:rsidP="0043644F">
            <w:pPr>
              <w:pStyle w:val="Soustitre"/>
              <w:rPr>
                <w:b w:val="0"/>
                <w:lang w:val="en-GB"/>
              </w:rPr>
            </w:pPr>
            <w:r>
              <w:rPr>
                <w:lang w:val="en-GB"/>
              </w:rPr>
              <w:t>Remarques:</w:t>
            </w:r>
          </w:p>
        </w:tc>
        <w:tc>
          <w:tcPr>
            <w:tcW w:w="7748" w:type="dxa"/>
            <w:gridSpan w:val="5"/>
            <w:tcBorders>
              <w:bottom w:val="single" w:sz="4" w:space="0" w:color="auto"/>
            </w:tcBorders>
          </w:tcPr>
          <w:p w:rsidR="009C5D91" w:rsidRPr="002A6C58" w:rsidRDefault="009C5D91" w:rsidP="0043644F">
            <w:pPr>
              <w:pStyle w:val="Soustitre"/>
              <w:rPr>
                <w:b w:val="0"/>
                <w:lang w:val="en-GB"/>
              </w:rPr>
            </w:pPr>
          </w:p>
        </w:tc>
      </w:tr>
      <w:tr w:rsidR="009C5D91" w:rsidRPr="00603068" w:rsidTr="001D2271">
        <w:trPr>
          <w:trHeight w:val="458"/>
        </w:trPr>
        <w:tc>
          <w:tcPr>
            <w:tcW w:w="1604" w:type="dxa"/>
          </w:tcPr>
          <w:p w:rsidR="009C5D91" w:rsidRDefault="009C5D91" w:rsidP="0043644F">
            <w:pPr>
              <w:rPr>
                <w:lang w:val="en-GB"/>
              </w:rPr>
            </w:pPr>
          </w:p>
        </w:tc>
        <w:tc>
          <w:tcPr>
            <w:tcW w:w="774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D91" w:rsidRPr="00960DA2" w:rsidRDefault="009C5D91" w:rsidP="0043644F">
            <w:pPr>
              <w:jc w:val="left"/>
              <w:rPr>
                <w:sz w:val="24"/>
                <w:lang w:val="en-GB"/>
              </w:rPr>
            </w:pPr>
          </w:p>
        </w:tc>
      </w:tr>
      <w:tr w:rsidR="009C5D91" w:rsidRPr="00603068" w:rsidTr="001D2271">
        <w:trPr>
          <w:trHeight w:val="4489"/>
        </w:trPr>
        <w:tc>
          <w:tcPr>
            <w:tcW w:w="9352" w:type="dxa"/>
            <w:gridSpan w:val="6"/>
            <w:vAlign w:val="bottom"/>
          </w:tcPr>
          <w:p w:rsidR="009C5D91" w:rsidRPr="00603068" w:rsidRDefault="00197A6B" w:rsidP="0043644F">
            <w:pPr>
              <w:jc w:val="center"/>
              <w:rPr>
                <w:lang w:val="en-GB"/>
              </w:rPr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3503997" cy="2676525"/>
                  <wp:effectExtent l="0" t="0" r="127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rimanteJetDencr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997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0375" w:rsidRDefault="00CD0375" w:rsidP="000728A9">
      <w:pPr>
        <w:pStyle w:val="Listenumros"/>
        <w:numPr>
          <w:ilvl w:val="0"/>
          <w:numId w:val="0"/>
        </w:numPr>
        <w:ind w:left="360"/>
        <w:rPr>
          <w:lang w:val="nl-NL"/>
        </w:rPr>
      </w:pPr>
    </w:p>
    <w:sectPr w:rsidR="00CD03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2722" w:right="1418" w:bottom="1418" w:left="1588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31E" w:rsidRDefault="0005531E">
      <w:r>
        <w:separator/>
      </w:r>
    </w:p>
  </w:endnote>
  <w:endnote w:type="continuationSeparator" w:id="0">
    <w:p w:rsidR="0005531E" w:rsidRDefault="0005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17"/>
      <w:gridCol w:w="2310"/>
      <w:gridCol w:w="1243"/>
      <w:gridCol w:w="491"/>
      <w:gridCol w:w="2755"/>
    </w:tblGrid>
    <w:tr w:rsidR="009C5D91" w:rsidTr="0043644F">
      <w:trPr>
        <w:trHeight w:val="528"/>
      </w:trPr>
      <w:tc>
        <w:tcPr>
          <w:tcW w:w="49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D61F93">
          <w:pPr>
            <w:pStyle w:val="Pieddepage"/>
            <w:jc w:val="left"/>
          </w:pPr>
          <w:r>
            <w:t xml:space="preserve">Matériel prêté le </w:t>
          </w:r>
        </w:p>
      </w:tc>
      <w:tc>
        <w:tcPr>
          <w:tcW w:w="180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Retour prévu le :</w:t>
          </w:r>
        </w:p>
      </w:tc>
      <w:tc>
        <w:tcPr>
          <w:tcW w:w="3010" w:type="dxa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</w:tr>
    <w:tr w:rsidR="009C5D91" w:rsidTr="0043644F">
      <w:trPr>
        <w:trHeight w:val="535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Remis à (Nom Prénom) :</w:t>
          </w:r>
        </w:p>
      </w:tc>
      <w:tc>
        <w:tcPr>
          <w:tcW w:w="2520" w:type="dxa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Signature :</w:t>
          </w:r>
        </w:p>
      </w:tc>
      <w:tc>
        <w:tcPr>
          <w:tcW w:w="355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</w:tr>
    <w:tr w:rsidR="009C5D91" w:rsidTr="0043644F">
      <w:trPr>
        <w:trHeight w:val="526"/>
      </w:trPr>
      <w:tc>
        <w:tcPr>
          <w:tcW w:w="244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Remis par (initiales) :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  <w:r>
            <w:t>Signature :</w:t>
          </w:r>
        </w:p>
      </w:tc>
      <w:tc>
        <w:tcPr>
          <w:tcW w:w="355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C5D91" w:rsidRDefault="009C5D91" w:rsidP="0043644F">
          <w:pPr>
            <w:pStyle w:val="Pieddepage"/>
            <w:jc w:val="left"/>
          </w:pPr>
        </w:p>
      </w:tc>
    </w:tr>
  </w:tbl>
  <w:p w:rsidR="009C5D91" w:rsidRDefault="009C5D91" w:rsidP="009C5D91">
    <w:pPr>
      <w:pStyle w:val="Pieddepage"/>
    </w:pPr>
  </w:p>
  <w:p w:rsidR="00D90606" w:rsidRDefault="00D9060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31E" w:rsidRDefault="0005531E">
      <w:r>
        <w:separator/>
      </w:r>
    </w:p>
  </w:footnote>
  <w:footnote w:type="continuationSeparator" w:id="0">
    <w:p w:rsidR="0005531E" w:rsidRDefault="00055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375" w:rsidRDefault="000728A9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-1071245</wp:posOffset>
          </wp:positionH>
          <wp:positionV relativeFrom="paragraph">
            <wp:posOffset>-447675</wp:posOffset>
          </wp:positionV>
          <wp:extent cx="7658100" cy="1200150"/>
          <wp:effectExtent l="0" t="0" r="0" b="0"/>
          <wp:wrapNone/>
          <wp:docPr id="18" name="Image 18" descr="en-têtes_Delemont(Haut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n-têtes_Delemont(Haut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93" w:rsidRDefault="00D61F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EA0DC2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FE624C1"/>
    <w:multiLevelType w:val="hybridMultilevel"/>
    <w:tmpl w:val="61C2A622"/>
    <w:lvl w:ilvl="0" w:tplc="8FC02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D62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A9"/>
    <w:rsid w:val="0005531E"/>
    <w:rsid w:val="000728A9"/>
    <w:rsid w:val="00197A6B"/>
    <w:rsid w:val="001D2271"/>
    <w:rsid w:val="002E19FA"/>
    <w:rsid w:val="003677CC"/>
    <w:rsid w:val="00466F39"/>
    <w:rsid w:val="005B4F55"/>
    <w:rsid w:val="006D6B0F"/>
    <w:rsid w:val="0071405E"/>
    <w:rsid w:val="00901F6F"/>
    <w:rsid w:val="009C5D91"/>
    <w:rsid w:val="00CD0375"/>
    <w:rsid w:val="00D61F93"/>
    <w:rsid w:val="00D90606"/>
    <w:rsid w:val="00F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D91"/>
    <w:pPr>
      <w:jc w:val="both"/>
    </w:pPr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9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Listenumros">
    <w:name w:val="List Number"/>
    <w:basedOn w:val="Normal"/>
    <w:pPr>
      <w:numPr>
        <w:numId w:val="1"/>
      </w:numPr>
      <w:spacing w:after="480"/>
      <w:ind w:left="357" w:hanging="357"/>
    </w:pPr>
    <w:rPr>
      <w:b/>
      <w:sz w:val="28"/>
    </w:rPr>
  </w:style>
  <w:style w:type="paragraph" w:styleId="Titre">
    <w:name w:val="Title"/>
    <w:basedOn w:val="Normal"/>
    <w:link w:val="TitreCar"/>
    <w:qFormat/>
    <w:rsid w:val="009C5D91"/>
    <w:pPr>
      <w:spacing w:after="360"/>
      <w:jc w:val="left"/>
      <w:outlineLvl w:val="0"/>
    </w:pPr>
    <w:rPr>
      <w:rFonts w:cs="Arial"/>
      <w:bCs/>
      <w:kern w:val="28"/>
      <w:sz w:val="36"/>
      <w:szCs w:val="32"/>
    </w:rPr>
  </w:style>
  <w:style w:type="character" w:customStyle="1" w:styleId="TitreCar">
    <w:name w:val="Titre Car"/>
    <w:basedOn w:val="Policepardfaut"/>
    <w:link w:val="Titre"/>
    <w:rsid w:val="009C5D91"/>
    <w:rPr>
      <w:rFonts w:ascii="Arial" w:hAnsi="Arial" w:cs="Arial"/>
      <w:bCs/>
      <w:kern w:val="28"/>
      <w:sz w:val="36"/>
      <w:szCs w:val="32"/>
      <w:lang w:eastAsia="fr-FR"/>
    </w:rPr>
  </w:style>
  <w:style w:type="paragraph" w:customStyle="1" w:styleId="Rubrique">
    <w:name w:val="Rubrique"/>
    <w:basedOn w:val="Normal"/>
    <w:rsid w:val="009C5D91"/>
    <w:pPr>
      <w:framePr w:hSpace="141" w:wrap="around" w:vAnchor="text" w:hAnchor="margin" w:y="182"/>
      <w:spacing w:after="120"/>
      <w:suppressOverlap/>
      <w:jc w:val="left"/>
    </w:pPr>
    <w:rPr>
      <w:b/>
    </w:rPr>
  </w:style>
  <w:style w:type="paragraph" w:customStyle="1" w:styleId="Soustitre">
    <w:name w:val="Sous titre"/>
    <w:basedOn w:val="Normal"/>
    <w:rsid w:val="009C5D91"/>
    <w:pPr>
      <w:spacing w:before="240" w:after="120"/>
    </w:pPr>
    <w:rPr>
      <w:b/>
      <w:bCs/>
      <w:sz w:val="24"/>
    </w:rPr>
  </w:style>
  <w:style w:type="paragraph" w:styleId="Textedebulles">
    <w:name w:val="Balloon Text"/>
    <w:basedOn w:val="Normal"/>
    <w:link w:val="TextedebullesCar"/>
    <w:rsid w:val="009C5D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5D91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D91"/>
    <w:pPr>
      <w:jc w:val="both"/>
    </w:pPr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9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Listenumros">
    <w:name w:val="List Number"/>
    <w:basedOn w:val="Normal"/>
    <w:pPr>
      <w:numPr>
        <w:numId w:val="1"/>
      </w:numPr>
      <w:spacing w:after="480"/>
      <w:ind w:left="357" w:hanging="357"/>
    </w:pPr>
    <w:rPr>
      <w:b/>
      <w:sz w:val="28"/>
    </w:rPr>
  </w:style>
  <w:style w:type="paragraph" w:styleId="Titre">
    <w:name w:val="Title"/>
    <w:basedOn w:val="Normal"/>
    <w:link w:val="TitreCar"/>
    <w:qFormat/>
    <w:rsid w:val="009C5D91"/>
    <w:pPr>
      <w:spacing w:after="360"/>
      <w:jc w:val="left"/>
      <w:outlineLvl w:val="0"/>
    </w:pPr>
    <w:rPr>
      <w:rFonts w:cs="Arial"/>
      <w:bCs/>
      <w:kern w:val="28"/>
      <w:sz w:val="36"/>
      <w:szCs w:val="32"/>
    </w:rPr>
  </w:style>
  <w:style w:type="character" w:customStyle="1" w:styleId="TitreCar">
    <w:name w:val="Titre Car"/>
    <w:basedOn w:val="Policepardfaut"/>
    <w:link w:val="Titre"/>
    <w:rsid w:val="009C5D91"/>
    <w:rPr>
      <w:rFonts w:ascii="Arial" w:hAnsi="Arial" w:cs="Arial"/>
      <w:bCs/>
      <w:kern w:val="28"/>
      <w:sz w:val="36"/>
      <w:szCs w:val="32"/>
      <w:lang w:eastAsia="fr-FR"/>
    </w:rPr>
  </w:style>
  <w:style w:type="paragraph" w:customStyle="1" w:styleId="Rubrique">
    <w:name w:val="Rubrique"/>
    <w:basedOn w:val="Normal"/>
    <w:rsid w:val="009C5D91"/>
    <w:pPr>
      <w:framePr w:hSpace="141" w:wrap="around" w:vAnchor="text" w:hAnchor="margin" w:y="182"/>
      <w:spacing w:after="120"/>
      <w:suppressOverlap/>
      <w:jc w:val="left"/>
    </w:pPr>
    <w:rPr>
      <w:b/>
    </w:rPr>
  </w:style>
  <w:style w:type="paragraph" w:customStyle="1" w:styleId="Soustitre">
    <w:name w:val="Sous titre"/>
    <w:basedOn w:val="Normal"/>
    <w:rsid w:val="009C5D91"/>
    <w:pPr>
      <w:spacing w:before="240" w:after="120"/>
    </w:pPr>
    <w:rPr>
      <w:b/>
      <w:bCs/>
      <w:sz w:val="24"/>
    </w:rPr>
  </w:style>
  <w:style w:type="paragraph" w:styleId="Textedebulles">
    <w:name w:val="Balloon Text"/>
    <w:basedOn w:val="Normal"/>
    <w:link w:val="TextedebullesCar"/>
    <w:rsid w:val="009C5D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5D91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LogoEtModeles\ModeleTableMatier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ModeleTableMatieres.dot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Planification du module 301 (40 périodes)</vt:lpstr>
    </vt:vector>
  </TitlesOfParts>
  <Company>de Pomy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Planification du module 301 (40 périodes)</dc:title>
  <dc:creator>Jérémy Buch-Hansen</dc:creator>
  <cp:lastModifiedBy>Viret Didier</cp:lastModifiedBy>
  <cp:revision>2</cp:revision>
  <cp:lastPrinted>2006-02-28T11:40:00Z</cp:lastPrinted>
  <dcterms:created xsi:type="dcterms:W3CDTF">2016-03-04T11:49:00Z</dcterms:created>
  <dcterms:modified xsi:type="dcterms:W3CDTF">2016-03-04T11:49:00Z</dcterms:modified>
</cp:coreProperties>
</file>